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21134" w14:textId="4819A817" w:rsidR="009C6E8C" w:rsidRPr="009C6E8C" w:rsidRDefault="00D01ACB" w:rsidP="009C6E8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24E6D" wp14:editId="63825435">
                <wp:simplePos x="0" y="0"/>
                <wp:positionH relativeFrom="column">
                  <wp:posOffset>2453005</wp:posOffset>
                </wp:positionH>
                <wp:positionV relativeFrom="paragraph">
                  <wp:posOffset>3881755</wp:posOffset>
                </wp:positionV>
                <wp:extent cx="933450" cy="158750"/>
                <wp:effectExtent l="0" t="19050" r="38100" b="317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5875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50F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193.15pt;margin-top:305.65pt;width:73.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" adj="19763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A5A5E" wp14:editId="2AABAB06">
                <wp:simplePos x="0" y="0"/>
                <wp:positionH relativeFrom="column">
                  <wp:posOffset>1621155</wp:posOffset>
                </wp:positionH>
                <wp:positionV relativeFrom="paragraph">
                  <wp:posOffset>2573655</wp:posOffset>
                </wp:positionV>
                <wp:extent cx="647700" cy="565150"/>
                <wp:effectExtent l="38100" t="0" r="190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7F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7.65pt;margin-top:202.65pt;width:51pt;height:44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" strokecolor="#0070c1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E2554" wp14:editId="09AF9C51">
                <wp:simplePos x="0" y="0"/>
                <wp:positionH relativeFrom="column">
                  <wp:posOffset>3308350</wp:posOffset>
                </wp:positionH>
                <wp:positionV relativeFrom="paragraph">
                  <wp:posOffset>831850</wp:posOffset>
                </wp:positionV>
                <wp:extent cx="800100" cy="3746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1792" w14:textId="77777777" w:rsidR="00D01ACB" w:rsidRDefault="00D01ACB" w:rsidP="00D01AC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2554" id="Rectangle 10" o:spid="_x0000_s1026" style="position:absolute;margin-left:260.5pt;margin-top:65.5pt;width:63pt;height:2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" fillcolor="white [3201]" strokecolor="black [3200]" strokeweight="2pt">
                <v:textbox>
                  <w:txbxContent>
                    <w:p w14:paraId="7D231792" w14:textId="77777777" w:rsidR="00D01ACB" w:rsidRDefault="00D01ACB" w:rsidP="00D01AC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3284F" wp14:editId="72D1863B">
                <wp:simplePos x="0" y="0"/>
                <wp:positionH relativeFrom="column">
                  <wp:posOffset>1005205</wp:posOffset>
                </wp:positionH>
                <wp:positionV relativeFrom="paragraph">
                  <wp:posOffset>782955</wp:posOffset>
                </wp:positionV>
                <wp:extent cx="800100" cy="3746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8D36" w14:textId="7A797FF2" w:rsidR="00D01ACB" w:rsidRDefault="00D01ACB" w:rsidP="00D01AC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3284F" id="Rectangle 9" o:spid="_x0000_s1027" style="position:absolute;margin-left:79.15pt;margin-top:61.65pt;width:63pt;height:2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" fillcolor="white [3201]" strokecolor="black [3200]" strokeweight="2pt">
                <v:textbox>
                  <w:txbxContent>
                    <w:p w14:paraId="4FCB8D36" w14:textId="7A797FF2" w:rsidR="00D01ACB" w:rsidRDefault="00D01ACB" w:rsidP="00D01AC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7D39D" wp14:editId="20991CA6">
                <wp:simplePos x="0" y="0"/>
                <wp:positionH relativeFrom="column">
                  <wp:posOffset>2687955</wp:posOffset>
                </wp:positionH>
                <wp:positionV relativeFrom="paragraph">
                  <wp:posOffset>624205</wp:posOffset>
                </wp:positionV>
                <wp:extent cx="768350" cy="539750"/>
                <wp:effectExtent l="38100" t="0" r="317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9CB71" id="Straight Arrow Connector 8" o:spid="_x0000_s1026" type="#_x0000_t32" style="position:absolute;margin-left:211.65pt;margin-top:49.15pt;width:60.5pt;height:42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" strokecolor="#0070c1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FE1B6" wp14:editId="4EB43787">
                <wp:simplePos x="0" y="0"/>
                <wp:positionH relativeFrom="column">
                  <wp:posOffset>1659255</wp:posOffset>
                </wp:positionH>
                <wp:positionV relativeFrom="paragraph">
                  <wp:posOffset>630555</wp:posOffset>
                </wp:positionV>
                <wp:extent cx="685800" cy="520700"/>
                <wp:effectExtent l="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F9912" id="Straight Arrow Connector 7" o:spid="_x0000_s1026" type="#_x0000_t32" style="position:absolute;margin-left:130.65pt;margin-top:49.65pt;width:54pt;height: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" strokecolor="#0070c1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AF46F" wp14:editId="2DB0AE26">
                <wp:simplePos x="0" y="0"/>
                <wp:positionH relativeFrom="column">
                  <wp:posOffset>3437255</wp:posOffset>
                </wp:positionH>
                <wp:positionV relativeFrom="paragraph">
                  <wp:posOffset>3208655</wp:posOffset>
                </wp:positionV>
                <wp:extent cx="1485900" cy="13208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20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BE90B" w14:textId="77777777" w:rsidR="00785597" w:rsidRDefault="00785597" w:rsidP="00785597">
                            <w:pPr>
                              <w:jc w:val="center"/>
                            </w:pPr>
                          </w:p>
                          <w:p w14:paraId="3A080747" w14:textId="0DA71BD3" w:rsidR="00785597" w:rsidRDefault="00785597" w:rsidP="00785597">
                            <w:pPr>
                              <w:jc w:val="center"/>
                            </w:pPr>
                            <w:r>
                              <w:t>Report generation</w:t>
                            </w:r>
                            <w:r w:rsidR="00D01ACB">
                              <w:t xml:space="preserve"> Class</w:t>
                            </w:r>
                          </w:p>
                          <w:p w14:paraId="610BFA6E" w14:textId="5B6A708E" w:rsidR="00785597" w:rsidRDefault="00785597" w:rsidP="00785597">
                            <w:pPr>
                              <w:jc w:val="center"/>
                            </w:pPr>
                            <w:r>
                              <w:t xml:space="preserve">Variable – </w:t>
                            </w:r>
                            <w:r>
                              <w:t xml:space="preserve">Read excel </w:t>
                            </w:r>
                          </w:p>
                          <w:p w14:paraId="239348FF" w14:textId="42A3F11A" w:rsidR="00785597" w:rsidRDefault="00785597" w:rsidP="00785597">
                            <w:r>
                              <w:t>Method -</w:t>
                            </w:r>
                            <w:r>
                              <w:t>Report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F46F" id="Rectangle 6" o:spid="_x0000_s1028" style="position:absolute;margin-left:270.65pt;margin-top:252.65pt;width:117pt;height:10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" fillcolor="white [3201]" strokecolor="black [3200]" strokeweight="2pt">
                <v:textbox>
                  <w:txbxContent>
                    <w:p w14:paraId="2D5BE90B" w14:textId="77777777" w:rsidR="00785597" w:rsidRDefault="00785597" w:rsidP="00785597">
                      <w:pPr>
                        <w:jc w:val="center"/>
                      </w:pPr>
                    </w:p>
                    <w:p w14:paraId="3A080747" w14:textId="0DA71BD3" w:rsidR="00785597" w:rsidRDefault="00785597" w:rsidP="00785597">
                      <w:pPr>
                        <w:jc w:val="center"/>
                      </w:pPr>
                      <w:r>
                        <w:t>Report generation</w:t>
                      </w:r>
                      <w:r w:rsidR="00D01ACB">
                        <w:t xml:space="preserve"> Class</w:t>
                      </w:r>
                    </w:p>
                    <w:p w14:paraId="610BFA6E" w14:textId="5B6A708E" w:rsidR="00785597" w:rsidRDefault="00785597" w:rsidP="00785597">
                      <w:pPr>
                        <w:jc w:val="center"/>
                      </w:pPr>
                      <w:r>
                        <w:t xml:space="preserve">Variable – </w:t>
                      </w:r>
                      <w:r>
                        <w:t xml:space="preserve">Read excel </w:t>
                      </w:r>
                    </w:p>
                    <w:p w14:paraId="239348FF" w14:textId="42A3F11A" w:rsidR="00785597" w:rsidRDefault="00785597" w:rsidP="00785597">
                      <w:r>
                        <w:t>Method -</w:t>
                      </w:r>
                      <w:r>
                        <w:t>Report Generation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14CD5" wp14:editId="2D1E5592">
                <wp:simplePos x="0" y="0"/>
                <wp:positionH relativeFrom="column">
                  <wp:posOffset>586105</wp:posOffset>
                </wp:positionH>
                <wp:positionV relativeFrom="paragraph">
                  <wp:posOffset>3119755</wp:posOffset>
                </wp:positionV>
                <wp:extent cx="1771650" cy="14541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45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5A52F" w14:textId="77777777" w:rsidR="00785597" w:rsidRDefault="00785597" w:rsidP="00785597">
                            <w:pPr>
                              <w:jc w:val="center"/>
                            </w:pPr>
                          </w:p>
                          <w:p w14:paraId="7C5EC9B2" w14:textId="2F0E017A" w:rsidR="00785597" w:rsidRDefault="00785597" w:rsidP="00785597">
                            <w:pPr>
                              <w:jc w:val="center"/>
                            </w:pPr>
                            <w:r>
                              <w:t xml:space="preserve">Core </w:t>
                            </w:r>
                            <w:proofErr w:type="spellStart"/>
                            <w:r>
                              <w:t>Risc</w:t>
                            </w:r>
                            <w:proofErr w:type="spellEnd"/>
                            <w:r>
                              <w:t xml:space="preserve"> Calculation </w:t>
                            </w:r>
                            <w:r>
                              <w:t>Class</w:t>
                            </w:r>
                          </w:p>
                          <w:p w14:paraId="5B6CB8C2" w14:textId="77777777" w:rsidR="00785597" w:rsidRDefault="00785597" w:rsidP="00785597">
                            <w:pPr>
                              <w:jc w:val="center"/>
                            </w:pPr>
                            <w:r>
                              <w:t>Variable – data set</w:t>
                            </w:r>
                          </w:p>
                          <w:p w14:paraId="74F8D77F" w14:textId="427B96B6" w:rsidR="00785597" w:rsidRDefault="00785597" w:rsidP="00785597">
                            <w:r>
                              <w:t>Method -</w:t>
                            </w:r>
                            <w:proofErr w:type="spellStart"/>
                            <w:r>
                              <w:t>OperationRisccal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14CD5" id="Rectangle 5" o:spid="_x0000_s1029" style="position:absolute;margin-left:46.15pt;margin-top:245.65pt;width:139.5pt;height:1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" fillcolor="white [3201]" strokecolor="black [3200]" strokeweight="2pt">
                <v:textbox>
                  <w:txbxContent>
                    <w:p w14:paraId="1FC5A52F" w14:textId="77777777" w:rsidR="00785597" w:rsidRDefault="00785597" w:rsidP="00785597">
                      <w:pPr>
                        <w:jc w:val="center"/>
                      </w:pPr>
                    </w:p>
                    <w:p w14:paraId="7C5EC9B2" w14:textId="2F0E017A" w:rsidR="00785597" w:rsidRDefault="00785597" w:rsidP="00785597">
                      <w:pPr>
                        <w:jc w:val="center"/>
                      </w:pPr>
                      <w:r>
                        <w:t xml:space="preserve">Core </w:t>
                      </w:r>
                      <w:proofErr w:type="spellStart"/>
                      <w:r>
                        <w:t>Risc</w:t>
                      </w:r>
                      <w:proofErr w:type="spellEnd"/>
                      <w:r>
                        <w:t xml:space="preserve"> Calculation </w:t>
                      </w:r>
                      <w:r>
                        <w:t>Class</w:t>
                      </w:r>
                    </w:p>
                    <w:p w14:paraId="5B6CB8C2" w14:textId="77777777" w:rsidR="00785597" w:rsidRDefault="00785597" w:rsidP="00785597">
                      <w:pPr>
                        <w:jc w:val="center"/>
                      </w:pPr>
                      <w:r>
                        <w:t>Variable – data set</w:t>
                      </w:r>
                    </w:p>
                    <w:p w14:paraId="74F8D77F" w14:textId="427B96B6" w:rsidR="00785597" w:rsidRDefault="00785597" w:rsidP="00785597">
                      <w:r>
                        <w:t>Method -</w:t>
                      </w:r>
                      <w:proofErr w:type="spellStart"/>
                      <w:r>
                        <w:t>OperationRisccal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A41C7" wp14:editId="0D6C7BB4">
                <wp:simplePos x="0" y="0"/>
                <wp:positionH relativeFrom="column">
                  <wp:posOffset>1640205</wp:posOffset>
                </wp:positionH>
                <wp:positionV relativeFrom="paragraph">
                  <wp:posOffset>1170305</wp:posOffset>
                </wp:positionV>
                <wp:extent cx="1485900" cy="14033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0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020B2" w14:textId="77777777" w:rsidR="00624E03" w:rsidRDefault="00624E03" w:rsidP="00624E03">
                            <w:pPr>
                              <w:jc w:val="center"/>
                            </w:pPr>
                          </w:p>
                          <w:p w14:paraId="73230B27" w14:textId="04B35283" w:rsidR="00624E03" w:rsidRDefault="00624E03" w:rsidP="00624E03">
                            <w:pPr>
                              <w:jc w:val="center"/>
                            </w:pPr>
                            <w:r>
                              <w:t>Merge</w:t>
                            </w:r>
                            <w:r>
                              <w:t xml:space="preserve"> Class</w:t>
                            </w:r>
                          </w:p>
                          <w:p w14:paraId="226FC3BE" w14:textId="7F50E7BE" w:rsidR="00624E03" w:rsidRDefault="00624E03" w:rsidP="00624E03">
                            <w:pPr>
                              <w:jc w:val="center"/>
                            </w:pPr>
                            <w:r>
                              <w:t xml:space="preserve">Variable – </w:t>
                            </w:r>
                            <w:r>
                              <w:t>data set</w:t>
                            </w:r>
                          </w:p>
                          <w:p w14:paraId="34B50B25" w14:textId="2B8D742F" w:rsidR="00624E03" w:rsidRDefault="00624E03" w:rsidP="00624E03">
                            <w:r>
                              <w:t xml:space="preserve">Method 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PreparationforMerge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41C7" id="Rectangle 4" o:spid="_x0000_s1030" style="position:absolute;margin-left:129.15pt;margin-top:92.15pt;width:117pt;height:1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" fillcolor="white [3201]" strokecolor="black [3200]" strokeweight="2pt">
                <v:textbox>
                  <w:txbxContent>
                    <w:p w14:paraId="0CF020B2" w14:textId="77777777" w:rsidR="00624E03" w:rsidRDefault="00624E03" w:rsidP="00624E03">
                      <w:pPr>
                        <w:jc w:val="center"/>
                      </w:pPr>
                    </w:p>
                    <w:p w14:paraId="73230B27" w14:textId="04B35283" w:rsidR="00624E03" w:rsidRDefault="00624E03" w:rsidP="00624E03">
                      <w:pPr>
                        <w:jc w:val="center"/>
                      </w:pPr>
                      <w:r>
                        <w:t>Merge</w:t>
                      </w:r>
                      <w:r>
                        <w:t xml:space="preserve"> Class</w:t>
                      </w:r>
                    </w:p>
                    <w:p w14:paraId="226FC3BE" w14:textId="7F50E7BE" w:rsidR="00624E03" w:rsidRDefault="00624E03" w:rsidP="00624E03">
                      <w:pPr>
                        <w:jc w:val="center"/>
                      </w:pPr>
                      <w:r>
                        <w:t xml:space="preserve">Variable – </w:t>
                      </w:r>
                      <w:r>
                        <w:t>data set</w:t>
                      </w:r>
                    </w:p>
                    <w:p w14:paraId="34B50B25" w14:textId="2B8D742F" w:rsidR="00624E03" w:rsidRDefault="00624E03" w:rsidP="00624E03">
                      <w:r>
                        <w:t xml:space="preserve">Method </w:t>
                      </w:r>
                      <w:r>
                        <w:t>-</w:t>
                      </w:r>
                      <w:proofErr w:type="spellStart"/>
                      <w:r>
                        <w:t>PreparationforMerge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F590E" wp14:editId="12F10809">
                <wp:simplePos x="0" y="0"/>
                <wp:positionH relativeFrom="column">
                  <wp:posOffset>825500</wp:posOffset>
                </wp:positionH>
                <wp:positionV relativeFrom="paragraph">
                  <wp:posOffset>-819150</wp:posOffset>
                </wp:positionV>
                <wp:extent cx="1416050" cy="14033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40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95843" w14:textId="77777777" w:rsidR="00624E03" w:rsidRDefault="00624E03" w:rsidP="00624E03">
                            <w:pPr>
                              <w:jc w:val="center"/>
                            </w:pPr>
                          </w:p>
                          <w:p w14:paraId="25CE55A7" w14:textId="52B235F1" w:rsidR="00624E03" w:rsidRDefault="00624E03" w:rsidP="00624E03">
                            <w:pPr>
                              <w:jc w:val="center"/>
                            </w:pPr>
                            <w:r>
                              <w:t>TDS Class</w:t>
                            </w:r>
                          </w:p>
                          <w:p w14:paraId="7B8154A6" w14:textId="243BD104" w:rsidR="00624E03" w:rsidRDefault="00624E03" w:rsidP="00624E03">
                            <w:pPr>
                              <w:jc w:val="center"/>
                            </w:pPr>
                            <w:r>
                              <w:t>Variable – file path</w:t>
                            </w:r>
                          </w:p>
                          <w:p w14:paraId="7946E582" w14:textId="71F65C66" w:rsidR="00624E03" w:rsidRDefault="00624E03" w:rsidP="00624E03">
                            <w:r>
                              <w:t>Method -</w:t>
                            </w:r>
                            <w:proofErr w:type="spellStart"/>
                            <w:r>
                              <w:t>ReadXMLFileTDS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F590E" id="Rectangle 2" o:spid="_x0000_s1031" style="position:absolute;margin-left:65pt;margin-top:-64.5pt;width:111.5pt;height:1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" fillcolor="white [3201]" strokecolor="black [3200]" strokeweight="2pt">
                <v:textbox>
                  <w:txbxContent>
                    <w:p w14:paraId="22795843" w14:textId="77777777" w:rsidR="00624E03" w:rsidRDefault="00624E03" w:rsidP="00624E03">
                      <w:pPr>
                        <w:jc w:val="center"/>
                      </w:pPr>
                    </w:p>
                    <w:p w14:paraId="25CE55A7" w14:textId="52B235F1" w:rsidR="00624E03" w:rsidRDefault="00624E03" w:rsidP="00624E03">
                      <w:pPr>
                        <w:jc w:val="center"/>
                      </w:pPr>
                      <w:r>
                        <w:t>TDS Class</w:t>
                      </w:r>
                    </w:p>
                    <w:p w14:paraId="7B8154A6" w14:textId="243BD104" w:rsidR="00624E03" w:rsidRDefault="00624E03" w:rsidP="00624E03">
                      <w:pPr>
                        <w:jc w:val="center"/>
                      </w:pPr>
                      <w:r>
                        <w:t>Variable – file path</w:t>
                      </w:r>
                    </w:p>
                    <w:p w14:paraId="7946E582" w14:textId="71F65C66" w:rsidR="00624E03" w:rsidRDefault="00624E03" w:rsidP="00624E03">
                      <w:r>
                        <w:t>Method -</w:t>
                      </w:r>
                      <w:proofErr w:type="spellStart"/>
                      <w:r>
                        <w:t>ReadXMLFileTDS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521E0" wp14:editId="1A266718">
                <wp:simplePos x="0" y="0"/>
                <wp:positionH relativeFrom="column">
                  <wp:posOffset>2687955</wp:posOffset>
                </wp:positionH>
                <wp:positionV relativeFrom="paragraph">
                  <wp:posOffset>-804545</wp:posOffset>
                </wp:positionV>
                <wp:extent cx="1416050" cy="14033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40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BE9F0" w14:textId="6B1A3413" w:rsidR="00624E03" w:rsidRDefault="00624E03" w:rsidP="00624E03">
                            <w:pPr>
                              <w:jc w:val="center"/>
                            </w:pPr>
                            <w:r>
                              <w:t>RDS Class</w:t>
                            </w:r>
                          </w:p>
                          <w:p w14:paraId="250D721E" w14:textId="19CC48A7" w:rsidR="00624E03" w:rsidRDefault="00624E03" w:rsidP="00624E03">
                            <w:pPr>
                              <w:jc w:val="center"/>
                            </w:pPr>
                            <w:r>
                              <w:t>Variable – file path</w:t>
                            </w:r>
                          </w:p>
                          <w:p w14:paraId="0FDFA046" w14:textId="54C6B690" w:rsidR="00624E03" w:rsidRDefault="00624E03" w:rsidP="00624E03">
                            <w:r>
                              <w:t>Method -</w:t>
                            </w:r>
                            <w:proofErr w:type="spellStart"/>
                            <w:r>
                              <w:t>ReadXMLFile</w:t>
                            </w:r>
                            <w:r>
                              <w:t>R</w:t>
                            </w:r>
                            <w:r>
                              <w:t>DS</w:t>
                            </w:r>
                            <w:proofErr w:type="spellEnd"/>
                          </w:p>
                          <w:p w14:paraId="2022DD84" w14:textId="77777777" w:rsidR="00624E03" w:rsidRDefault="00624E03" w:rsidP="00624E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21E0" id="Rectangle 1" o:spid="_x0000_s1032" style="position:absolute;margin-left:211.65pt;margin-top:-63.35pt;width:111.5pt;height:1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" fillcolor="white [3201]" strokecolor="black [3200]" strokeweight="2pt">
                <v:textbox>
                  <w:txbxContent>
                    <w:p w14:paraId="4D0BE9F0" w14:textId="6B1A3413" w:rsidR="00624E03" w:rsidRDefault="00624E03" w:rsidP="00624E03">
                      <w:pPr>
                        <w:jc w:val="center"/>
                      </w:pPr>
                      <w:r>
                        <w:t>RDS Class</w:t>
                      </w:r>
                    </w:p>
                    <w:p w14:paraId="250D721E" w14:textId="19CC48A7" w:rsidR="00624E03" w:rsidRDefault="00624E03" w:rsidP="00624E03">
                      <w:pPr>
                        <w:jc w:val="center"/>
                      </w:pPr>
                      <w:r>
                        <w:t>Variable – file path</w:t>
                      </w:r>
                    </w:p>
                    <w:p w14:paraId="0FDFA046" w14:textId="54C6B690" w:rsidR="00624E03" w:rsidRDefault="00624E03" w:rsidP="00624E03">
                      <w:r>
                        <w:t>Method -</w:t>
                      </w:r>
                      <w:proofErr w:type="spellStart"/>
                      <w:r>
                        <w:t>ReadXMLFile</w:t>
                      </w:r>
                      <w:r>
                        <w:t>R</w:t>
                      </w:r>
                      <w:r>
                        <w:t>DS</w:t>
                      </w:r>
                      <w:proofErr w:type="spellEnd"/>
                    </w:p>
                    <w:p w14:paraId="2022DD84" w14:textId="77777777" w:rsidR="00624E03" w:rsidRDefault="00624E03" w:rsidP="00624E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4E03">
        <w:t xml:space="preserve"> </w:t>
      </w:r>
    </w:p>
    <w:sectPr w:rsidR="009C6E8C" w:rsidRPr="009C6E8C" w:rsidSect="00C4442C">
      <w:footerReference w:type="default" r:id="rId10"/>
      <w:footerReference w:type="first" r:id="rId11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5BF7A" w14:textId="77777777" w:rsidR="00847F53" w:rsidRDefault="00847F53">
      <w:r>
        <w:separator/>
      </w:r>
    </w:p>
  </w:endnote>
  <w:endnote w:type="continuationSeparator" w:id="0">
    <w:p w14:paraId="08E152E5" w14:textId="77777777" w:rsidR="00847F53" w:rsidRDefault="0084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F7CB1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08DD2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CECFE" w14:textId="77777777" w:rsidR="00847F53" w:rsidRDefault="00847F53">
      <w:r>
        <w:separator/>
      </w:r>
    </w:p>
  </w:footnote>
  <w:footnote w:type="continuationSeparator" w:id="0">
    <w:p w14:paraId="412A6CD4" w14:textId="77777777" w:rsidR="00847F53" w:rsidRDefault="00847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E3700ED"/>
    <w:multiLevelType w:val="multilevel"/>
    <w:tmpl w:val="574087B6"/>
    <w:numStyleLink w:val="Philipsbullets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03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76325"/>
    <w:rsid w:val="00195ADF"/>
    <w:rsid w:val="00195C05"/>
    <w:rsid w:val="001A19B9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24E03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85597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AD7"/>
    <w:rsid w:val="00837998"/>
    <w:rsid w:val="00847F53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01ACB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7841"/>
    <w:rsid w:val="00F77C4A"/>
    <w:rsid w:val="00FA040B"/>
    <w:rsid w:val="00FA0625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EC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1ACB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C42A54"/>
    <w:pPr>
      <w:keepNext/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Normal"/>
    <w:qFormat/>
    <w:rsid w:val="00B26DE8"/>
    <w:rPr>
      <w:i/>
      <w:lang w:val="en-GB"/>
    </w:rPr>
  </w:style>
  <w:style w:type="paragraph" w:customStyle="1" w:styleId="Emphasis2">
    <w:name w:val="Emphasis 2"/>
    <w:basedOn w:val="Normal"/>
    <w:qFormat/>
    <w:rsid w:val="00B26DE8"/>
    <w:rPr>
      <w:b/>
      <w:lang w:val="en-GB"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832AD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14F5"/>
    <w:pPr>
      <w:numPr>
        <w:numId w:val="3"/>
      </w:numPr>
      <w:contextualSpacing/>
    </w:pPr>
    <w:rPr>
      <w:rFonts w:asciiTheme="minorHAnsi" w:eastAsiaTheme="minorEastAsia" w:hAnsiTheme="minorHAnsi"/>
      <w:szCs w:val="24"/>
      <w:lang w:val="nl-NL" w:eastAsia="nl-NL"/>
    </w:rPr>
  </w:style>
  <w:style w:type="paragraph" w:customStyle="1" w:styleId="Emphasis3">
    <w:name w:val="Emphasis 3"/>
    <w:basedOn w:val="Normal"/>
    <w:qFormat/>
    <w:rsid w:val="00B26DE8"/>
    <w:rPr>
      <w:color w:val="0077CC" w:themeColor="accent1"/>
      <w:lang w:val="en-GB"/>
    </w:rPr>
  </w:style>
  <w:style w:type="character" w:customStyle="1" w:styleId="FooterChar">
    <w:name w:val="Footer Char"/>
    <w:basedOn w:val="DefaultParagraphFont"/>
    <w:link w:val="Footer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135631\AppData\Local\Temp\Templafy\WordVsto\uklskud5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fyTemplateConfiguration><![CDATA[{"elementsMetadata":[],"transformationConfigurations":[],"isBaseTemplate":false,"templateName":"A4 blank document","templateDescription":"","enableDocumentContentUpdater":fals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88404F-501F-4B89-8F5B-97C80EF41EE2}">
  <ds:schemaRefs/>
</ds:datastoreItem>
</file>

<file path=customXml/itemProps3.xml><?xml version="1.0" encoding="utf-8"?>
<ds:datastoreItem xmlns:ds="http://schemas.openxmlformats.org/officeDocument/2006/customXml" ds:itemID="{F61B1E8A-AB14-4271-9389-609C7C262F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uklskud5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2022-01-31T17:12:00Z</dcterms:created>
  <dcterms:modified xsi:type="dcterms:W3CDTF">2022-01-31T17:44:00Z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philips</vt:lpwstr>
  </property>
  <property fmtid="{D5CDD505-2E9C-101B-9397-08002B2CF9AE}" pid="3" name="TemplafyTemplateId">
    <vt:lpwstr>637690383092755979</vt:lpwstr>
  </property>
  <property fmtid="{D5CDD505-2E9C-101B-9397-08002B2CF9AE}" pid="4" name="TemplafyUserProfileId">
    <vt:lpwstr>637655499944313322</vt:lpwstr>
  </property>
  <property fmtid="{D5CDD505-2E9C-101B-9397-08002B2CF9AE}" pid="5" name="TemplafyFromBlank">
    <vt:bool>true</vt:bool>
  </property>
</Properties>
</file>